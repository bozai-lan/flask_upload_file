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FC4D" w14:textId="7CC67A72" w:rsidR="002B0AFF" w:rsidRPr="00D32BF4" w:rsidRDefault="008274F9">
      <w:pPr>
        <w:snapToGrid w:val="0"/>
        <w:spacing w:line="240" w:lineRule="atLeast"/>
        <w:jc w:val="left"/>
        <w:rPr>
          <w:rFonts w:ascii="Verdana" w:eastAsia="微软雅黑" w:hAnsi="Verdana"/>
          <w:b/>
          <w:sz w:val="40"/>
          <w:szCs w:val="40"/>
        </w:rPr>
      </w:pPr>
      <w:r w:rsidRPr="00D32BF4">
        <w:rPr>
          <w:rFonts w:ascii="Verdana" w:eastAsia="微软雅黑" w:hAnsi="Verdana" w:cs="Arial"/>
          <w:noProof/>
          <w:sz w:val="22"/>
          <w:szCs w:val="20"/>
        </w:rPr>
        <w:drawing>
          <wp:anchor distT="0" distB="0" distL="0" distR="0" simplePos="0" relativeHeight="251659776" behindDoc="0" locked="0" layoutInCell="1" allowOverlap="1" wp14:anchorId="7F5CFE60" wp14:editId="270383A5">
            <wp:simplePos x="0" y="0"/>
            <wp:positionH relativeFrom="column">
              <wp:posOffset>5194284</wp:posOffset>
            </wp:positionH>
            <wp:positionV relativeFrom="paragraph">
              <wp:posOffset>287497</wp:posOffset>
            </wp:positionV>
            <wp:extent cx="875030" cy="1190423"/>
            <wp:effectExtent l="0" t="0" r="1270" b="0"/>
            <wp:wrapNone/>
            <wp:docPr id="1026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13" cy="120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64C" w:rsidRPr="00D32BF4">
        <w:rPr>
          <w:rFonts w:ascii="Times New Roman" w:hAnsi="Times New Roman"/>
          <w:b/>
          <w:bCs/>
          <w:sz w:val="20"/>
          <w:szCs w:val="20"/>
        </w:rPr>
        <w:fldChar w:fldCharType="begin"/>
      </w:r>
      <w:r w:rsidR="00CE664C" w:rsidRPr="00D32BF4">
        <w:rPr>
          <w:rFonts w:ascii="Times New Roman" w:hAnsi="Times New Roman"/>
          <w:b/>
          <w:bCs/>
          <w:sz w:val="20"/>
          <w:szCs w:val="20"/>
        </w:rPr>
        <w:instrText>ADDIN CNKISM.UserStyle</w:instrText>
      </w:r>
      <w:r w:rsidR="00CE664C" w:rsidRPr="00D32BF4">
        <w:rPr>
          <w:rFonts w:ascii="Times New Roman" w:hAnsi="Times New Roman"/>
          <w:b/>
          <w:bCs/>
          <w:sz w:val="20"/>
          <w:szCs w:val="20"/>
        </w:rPr>
        <w:fldChar w:fldCharType="end"/>
      </w:r>
      <w:r w:rsidR="00CE664C" w:rsidRPr="00D32BF4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proofErr w:type="gramStart"/>
      <w:r w:rsidR="003E1EC4" w:rsidRPr="00D32BF4">
        <w:rPr>
          <w:rFonts w:ascii="微软雅黑" w:eastAsia="微软雅黑" w:hAnsi="微软雅黑" w:hint="eastAsia"/>
          <w:b/>
          <w:bCs/>
          <w:color w:val="0066CC"/>
          <w:sz w:val="40"/>
          <w:szCs w:val="40"/>
        </w:rPr>
        <w:t>梅晓艳</w:t>
      </w:r>
      <w:proofErr w:type="gramEnd"/>
    </w:p>
    <w:p w14:paraId="143DB075" w14:textId="65D01343" w:rsidR="00BB1F3C" w:rsidRDefault="00C62877" w:rsidP="00EA5EEE">
      <w:pPr>
        <w:snapToGrid w:val="0"/>
        <w:spacing w:line="280" w:lineRule="atLeast"/>
        <w:ind w:firstLineChars="50" w:firstLine="120"/>
        <w:jc w:val="left"/>
        <w:rPr>
          <w:rFonts w:ascii="Verdana" w:eastAsia="微软雅黑" w:hAnsi="Verdana" w:cs="Arial"/>
          <w:sz w:val="24"/>
          <w:szCs w:val="21"/>
        </w:rPr>
      </w:pPr>
      <w:r w:rsidRPr="00D32BF4">
        <w:rPr>
          <w:rFonts w:ascii="Verdana" w:eastAsia="微软雅黑" w:hAnsi="Verdana" w:hint="eastAsia"/>
          <w:color w:val="0066CC"/>
          <w:sz w:val="24"/>
          <w:szCs w:val="24"/>
        </w:rPr>
        <w:t>考取</w:t>
      </w:r>
      <w:r w:rsidR="00237F9B" w:rsidRPr="00D32BF4">
        <w:rPr>
          <w:rFonts w:ascii="Verdana" w:eastAsia="微软雅黑" w:hAnsi="Verdana" w:hint="eastAsia"/>
          <w:color w:val="0066CC"/>
          <w:sz w:val="24"/>
          <w:szCs w:val="24"/>
        </w:rPr>
        <w:t>专业</w:t>
      </w:r>
      <w:r w:rsidR="00255EA9" w:rsidRPr="00D32BF4">
        <w:rPr>
          <w:rFonts w:ascii="Verdana" w:eastAsia="微软雅黑" w:hAnsi="Verdana" w:hint="eastAsia"/>
          <w:color w:val="0066CC"/>
          <w:sz w:val="24"/>
          <w:szCs w:val="24"/>
        </w:rPr>
        <w:t>：</w:t>
      </w:r>
      <w:r w:rsidR="00237F9B" w:rsidRPr="00D32BF4">
        <w:rPr>
          <w:rFonts w:ascii="Verdana" w:eastAsia="微软雅黑" w:hAnsi="Verdana" w:hint="eastAsia"/>
          <w:color w:val="0066CC"/>
          <w:sz w:val="24"/>
          <w:szCs w:val="24"/>
        </w:rPr>
        <w:t>应用统计学</w:t>
      </w:r>
      <w:r w:rsidR="00255EA9" w:rsidRPr="00D32BF4">
        <w:rPr>
          <w:rFonts w:ascii="Verdana" w:eastAsia="微软雅黑" w:hAnsi="Verdana" w:cs="Arial" w:hint="eastAsia"/>
          <w:sz w:val="22"/>
          <w:szCs w:val="20"/>
        </w:rPr>
        <w:t xml:space="preserve"> </w:t>
      </w:r>
      <w:r w:rsidR="007C231B" w:rsidRPr="00D32BF4">
        <w:rPr>
          <w:rFonts w:ascii="Verdana" w:eastAsia="微软雅黑" w:hAnsi="Verdana" w:cs="Arial"/>
          <w:sz w:val="22"/>
          <w:szCs w:val="20"/>
        </w:rPr>
        <w:t xml:space="preserve">     </w:t>
      </w:r>
      <w:r w:rsidR="007C231B" w:rsidRPr="00D32BF4">
        <w:rPr>
          <w:rFonts w:ascii="Verdana" w:eastAsia="微软雅黑" w:hAnsi="Verdana" w:hint="eastAsia"/>
          <w:color w:val="0066CC"/>
          <w:sz w:val="24"/>
          <w:szCs w:val="24"/>
        </w:rPr>
        <w:t>初试分数</w:t>
      </w:r>
      <w:r w:rsidR="00557EE6" w:rsidRPr="00D32BF4">
        <w:rPr>
          <w:rFonts w:ascii="Verdana" w:eastAsia="微软雅黑" w:hAnsi="Verdana" w:hint="eastAsia"/>
          <w:color w:val="0066CC"/>
          <w:sz w:val="24"/>
          <w:szCs w:val="24"/>
        </w:rPr>
        <w:t>（排名）</w:t>
      </w:r>
      <w:r w:rsidR="007C231B" w:rsidRPr="00D32BF4">
        <w:rPr>
          <w:rFonts w:ascii="Verdana" w:eastAsia="微软雅黑" w:hAnsi="Verdana" w:hint="eastAsia"/>
          <w:color w:val="0066CC"/>
          <w:sz w:val="24"/>
          <w:szCs w:val="24"/>
        </w:rPr>
        <w:t>：</w:t>
      </w:r>
      <w:r w:rsidR="007C231B">
        <w:rPr>
          <w:rFonts w:ascii="Verdana" w:eastAsia="微软雅黑" w:hAnsi="Verdana" w:cs="Arial"/>
          <w:sz w:val="24"/>
          <w:szCs w:val="21"/>
        </w:rPr>
        <w:t xml:space="preserve"> </w:t>
      </w:r>
    </w:p>
    <w:p w14:paraId="4EFC0FEB" w14:textId="4BC7BE17" w:rsidR="00AF6F1F" w:rsidRPr="00D32BF4" w:rsidRDefault="00AF6F1F" w:rsidP="00BB1F3C">
      <w:pPr>
        <w:snapToGrid w:val="0"/>
        <w:spacing w:line="240" w:lineRule="atLeast"/>
        <w:ind w:firstLineChars="50" w:firstLine="105"/>
        <w:jc w:val="left"/>
        <w:rPr>
          <w:rFonts w:ascii="Verdana" w:eastAsia="微软雅黑" w:hAnsi="Verdana" w:cs="Arial"/>
          <w:szCs w:val="21"/>
        </w:rPr>
      </w:pPr>
      <w:r w:rsidRPr="00D32BF4">
        <w:rPr>
          <w:rFonts w:ascii="Verdana" w:eastAsia="微软雅黑" w:hAnsi="Verdana" w:cs="Arial" w:hint="eastAsia"/>
          <w:szCs w:val="21"/>
        </w:rPr>
        <w:t>出生年月：</w:t>
      </w:r>
      <w:r w:rsidRPr="00D32BF4">
        <w:rPr>
          <w:rFonts w:ascii="Verdana" w:eastAsia="微软雅黑" w:hAnsi="Verdana" w:cs="Arial" w:hint="eastAsia"/>
          <w:szCs w:val="21"/>
        </w:rPr>
        <w:t>1</w:t>
      </w:r>
      <w:r w:rsidRPr="00D32BF4">
        <w:rPr>
          <w:rFonts w:ascii="Verdana" w:eastAsia="微软雅黑" w:hAnsi="Verdana" w:cs="Arial"/>
          <w:szCs w:val="21"/>
        </w:rPr>
        <w:t>99</w:t>
      </w:r>
      <w:r w:rsidR="00306F31" w:rsidRPr="00D32BF4">
        <w:rPr>
          <w:rFonts w:ascii="Verdana" w:eastAsia="微软雅黑" w:hAnsi="Verdana" w:cs="Arial"/>
          <w:szCs w:val="21"/>
        </w:rPr>
        <w:t>8</w:t>
      </w:r>
      <w:r w:rsidRPr="00D32BF4">
        <w:rPr>
          <w:rFonts w:ascii="Verdana" w:eastAsia="微软雅黑" w:hAnsi="Verdana" w:cs="Arial"/>
          <w:szCs w:val="21"/>
        </w:rPr>
        <w:t>.09</w:t>
      </w:r>
      <w:r w:rsidR="00D31A8A" w:rsidRPr="00D32BF4">
        <w:rPr>
          <w:rFonts w:ascii="Verdana" w:eastAsia="微软雅黑" w:hAnsi="Verdana" w:cs="Arial" w:hint="eastAsia"/>
          <w:szCs w:val="21"/>
        </w:rPr>
        <w:t xml:space="preserve"> </w:t>
      </w:r>
      <w:r w:rsidR="00D31A8A" w:rsidRPr="00D32BF4">
        <w:rPr>
          <w:rFonts w:ascii="Verdana" w:eastAsia="微软雅黑" w:hAnsi="Verdana" w:cs="Arial"/>
          <w:szCs w:val="21"/>
        </w:rPr>
        <w:t xml:space="preserve">           </w:t>
      </w:r>
      <w:r w:rsidR="00D31A8A" w:rsidRPr="00D32BF4">
        <w:rPr>
          <w:rFonts w:ascii="Verdana" w:eastAsia="微软雅黑" w:hAnsi="Verdana" w:cs="Arial" w:hint="eastAsia"/>
          <w:szCs w:val="21"/>
        </w:rPr>
        <w:t>民族：汉族</w:t>
      </w:r>
      <w:r w:rsidR="00D31A8A" w:rsidRPr="00D32BF4">
        <w:rPr>
          <w:rFonts w:ascii="Verdana" w:eastAsia="微软雅黑" w:hAnsi="Verdana" w:cs="Arial"/>
          <w:szCs w:val="21"/>
        </w:rPr>
        <w:t xml:space="preserve"> </w:t>
      </w:r>
    </w:p>
    <w:p w14:paraId="5BF96501" w14:textId="5D33566B" w:rsidR="002B0AFF" w:rsidRPr="00D32BF4" w:rsidRDefault="00BC6B3D" w:rsidP="00BB1F3C">
      <w:pPr>
        <w:snapToGrid w:val="0"/>
        <w:spacing w:line="240" w:lineRule="atLeast"/>
        <w:ind w:firstLineChars="50" w:firstLine="105"/>
        <w:jc w:val="left"/>
        <w:rPr>
          <w:rFonts w:ascii="Verdana" w:eastAsia="微软雅黑" w:hAnsi="Verdana" w:cs="Arial"/>
          <w:szCs w:val="21"/>
        </w:rPr>
      </w:pPr>
      <w:r w:rsidRPr="00D32BF4">
        <w:rPr>
          <w:rFonts w:ascii="Verdana" w:eastAsia="微软雅黑" w:hAnsi="Verdana" w:cs="Arial" w:hint="eastAsia"/>
          <w:szCs w:val="21"/>
        </w:rPr>
        <w:t>本科院校：</w:t>
      </w:r>
      <w:r w:rsidR="00CE664C" w:rsidRPr="00D32BF4">
        <w:rPr>
          <w:rFonts w:ascii="Verdana" w:eastAsia="微软雅黑" w:hAnsi="Verdana" w:cs="Arial" w:hint="eastAsia"/>
          <w:szCs w:val="21"/>
        </w:rPr>
        <w:t>东北大学</w:t>
      </w:r>
      <w:r w:rsidR="00CE664C" w:rsidRPr="00D32BF4">
        <w:rPr>
          <w:rFonts w:ascii="Verdana" w:eastAsia="微软雅黑" w:hAnsi="Verdana" w:cs="Arial" w:hint="eastAsia"/>
          <w:szCs w:val="21"/>
        </w:rPr>
        <w:t xml:space="preserve">       </w:t>
      </w:r>
      <w:r w:rsidR="0025316E" w:rsidRPr="00D32BF4">
        <w:rPr>
          <w:rFonts w:ascii="Verdana" w:eastAsia="微软雅黑" w:hAnsi="Verdana" w:cs="Arial" w:hint="eastAsia"/>
          <w:szCs w:val="21"/>
        </w:rPr>
        <w:t xml:space="preserve"> </w:t>
      </w:r>
      <w:r w:rsidR="0025316E" w:rsidRPr="00D32BF4">
        <w:rPr>
          <w:rFonts w:ascii="Verdana" w:eastAsia="微软雅黑" w:hAnsi="Verdana" w:cs="Arial"/>
          <w:szCs w:val="21"/>
        </w:rPr>
        <w:t xml:space="preserve"> </w:t>
      </w:r>
      <w:r w:rsidR="007C231B" w:rsidRPr="00D32BF4">
        <w:rPr>
          <w:rFonts w:ascii="Verdana" w:eastAsia="微软雅黑" w:hAnsi="Verdana" w:cs="Arial"/>
          <w:szCs w:val="21"/>
        </w:rPr>
        <w:t xml:space="preserve"> </w:t>
      </w:r>
      <w:r w:rsidR="0025316E" w:rsidRPr="00D32BF4">
        <w:rPr>
          <w:rFonts w:ascii="Verdana" w:eastAsia="微软雅黑" w:hAnsi="Verdana" w:cs="Arial"/>
          <w:szCs w:val="21"/>
        </w:rPr>
        <w:t xml:space="preserve">  </w:t>
      </w:r>
      <w:r w:rsidRPr="00D32BF4">
        <w:rPr>
          <w:rFonts w:ascii="Verdana" w:eastAsia="微软雅黑" w:hAnsi="Verdana" w:cs="Arial" w:hint="eastAsia"/>
          <w:szCs w:val="21"/>
        </w:rPr>
        <w:t>专业：</w:t>
      </w:r>
      <w:r w:rsidR="00D85BFB" w:rsidRPr="00D32BF4">
        <w:rPr>
          <w:rFonts w:ascii="Verdana" w:eastAsia="微软雅黑" w:hAnsi="Verdana" w:cs="Arial" w:hint="eastAsia"/>
          <w:szCs w:val="21"/>
        </w:rPr>
        <w:t>应用统计</w:t>
      </w:r>
      <w:r w:rsidR="00CE664C" w:rsidRPr="00D32BF4">
        <w:rPr>
          <w:rFonts w:ascii="Verdana" w:eastAsia="微软雅黑" w:hAnsi="Verdana" w:cs="Arial" w:hint="eastAsia"/>
          <w:szCs w:val="21"/>
        </w:rPr>
        <w:t>学</w:t>
      </w:r>
    </w:p>
    <w:p w14:paraId="09A4D09A" w14:textId="19DFC87A" w:rsidR="000C25FC" w:rsidRPr="00D32BF4" w:rsidRDefault="00BC6B3D" w:rsidP="00721742">
      <w:pPr>
        <w:snapToGrid w:val="0"/>
        <w:spacing w:line="240" w:lineRule="atLeast"/>
        <w:ind w:firstLineChars="50" w:firstLine="105"/>
        <w:jc w:val="left"/>
        <w:rPr>
          <w:rFonts w:ascii="Verdana" w:eastAsia="微软雅黑" w:hAnsi="Verdana" w:cs="Arial"/>
          <w:szCs w:val="21"/>
        </w:rPr>
      </w:pPr>
      <w:r w:rsidRPr="00D32BF4">
        <w:rPr>
          <w:rFonts w:ascii="Verdana" w:eastAsia="微软雅黑" w:hAnsi="Verdana" w:cs="Arial" w:hint="eastAsia"/>
          <w:szCs w:val="21"/>
        </w:rPr>
        <w:t>联系电话：</w:t>
      </w:r>
      <w:r w:rsidR="000C25FC" w:rsidRPr="00D32BF4">
        <w:rPr>
          <w:rFonts w:ascii="Verdana" w:eastAsia="微软雅黑" w:hAnsi="Verdana" w:cs="Arial" w:hint="eastAsia"/>
          <w:szCs w:val="21"/>
        </w:rPr>
        <w:t>15</w:t>
      </w:r>
      <w:r w:rsidR="00D85F99" w:rsidRPr="00D32BF4">
        <w:rPr>
          <w:rFonts w:ascii="Verdana" w:eastAsia="微软雅黑" w:hAnsi="Verdana" w:cs="Arial"/>
          <w:szCs w:val="21"/>
        </w:rPr>
        <w:t>533507632</w:t>
      </w:r>
      <w:r w:rsidR="009E79FB" w:rsidRPr="00D32BF4">
        <w:rPr>
          <w:rFonts w:ascii="Verdana" w:eastAsia="微软雅黑" w:hAnsi="Verdana" w:cs="Arial" w:hint="eastAsia"/>
          <w:szCs w:val="21"/>
        </w:rPr>
        <w:t xml:space="preserve">     </w:t>
      </w:r>
      <w:r w:rsidR="00AF6F1F" w:rsidRPr="00D32BF4">
        <w:rPr>
          <w:rFonts w:ascii="Verdana" w:eastAsia="微软雅黑" w:hAnsi="Verdana" w:cs="Arial"/>
          <w:szCs w:val="21"/>
        </w:rPr>
        <w:t xml:space="preserve"> </w:t>
      </w:r>
      <w:r w:rsidRPr="00D32BF4">
        <w:rPr>
          <w:rFonts w:ascii="Verdana" w:eastAsia="微软雅黑" w:hAnsi="Verdana" w:cs="Arial" w:hint="eastAsia"/>
          <w:szCs w:val="21"/>
        </w:rPr>
        <w:t>邮箱：</w:t>
      </w:r>
      <w:r w:rsidR="00AA6A5A" w:rsidRPr="00D32BF4">
        <w:rPr>
          <w:rFonts w:ascii="Verdana" w:eastAsia="微软雅黑" w:hAnsi="Verdana" w:cs="Arial"/>
          <w:bCs/>
          <w:szCs w:val="21"/>
        </w:rPr>
        <w:t>mxy</w:t>
      </w:r>
      <w:r w:rsidR="0027525C" w:rsidRPr="00D32BF4">
        <w:rPr>
          <w:rFonts w:ascii="Verdana" w:eastAsia="微软雅黑" w:hAnsi="Verdana" w:cs="Arial"/>
          <w:bCs/>
          <w:szCs w:val="21"/>
        </w:rPr>
        <w:t>_dut_2022</w:t>
      </w:r>
      <w:r w:rsidR="00CE664C" w:rsidRPr="00D32BF4">
        <w:rPr>
          <w:rFonts w:ascii="Verdana" w:eastAsia="微软雅黑" w:hAnsi="Verdana" w:cs="Arial" w:hint="eastAsia"/>
          <w:bCs/>
          <w:szCs w:val="21"/>
        </w:rPr>
        <w:t>@</w:t>
      </w:r>
      <w:r w:rsidR="00AA6A5A" w:rsidRPr="00D32BF4">
        <w:rPr>
          <w:rFonts w:ascii="Verdana" w:eastAsia="微软雅黑" w:hAnsi="Verdana" w:cs="Arial"/>
          <w:bCs/>
          <w:szCs w:val="21"/>
        </w:rPr>
        <w:t>163</w:t>
      </w:r>
      <w:r w:rsidR="00CE664C" w:rsidRPr="00D32BF4">
        <w:rPr>
          <w:rFonts w:ascii="Verdana" w:eastAsia="微软雅黑" w:hAnsi="Verdana" w:cs="Arial" w:hint="eastAsia"/>
          <w:bCs/>
          <w:szCs w:val="21"/>
        </w:rPr>
        <w:t>.com</w:t>
      </w:r>
      <w:r w:rsidR="00CE664C" w:rsidRPr="00D32BF4">
        <w:rPr>
          <w:rFonts w:ascii="Verdana" w:eastAsia="微软雅黑" w:hAnsi="Verdana" w:cs="Arial" w:hint="eastAsia"/>
          <w:szCs w:val="21"/>
        </w:rPr>
        <w:t xml:space="preserve"> </w:t>
      </w:r>
    </w:p>
    <w:p w14:paraId="12E35361" w14:textId="0D924655" w:rsidR="002B0AFF" w:rsidRDefault="004947C3">
      <w:pPr>
        <w:snapToGrid w:val="0"/>
        <w:spacing w:line="240" w:lineRule="atLeast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/>
          <w:noProof/>
          <w:szCs w:val="21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D0AA3C7" wp14:editId="2EB21C1B">
                <wp:simplePos x="0" y="0"/>
                <wp:positionH relativeFrom="column">
                  <wp:posOffset>-1905</wp:posOffset>
                </wp:positionH>
                <wp:positionV relativeFrom="paragraph">
                  <wp:posOffset>73525</wp:posOffset>
                </wp:positionV>
                <wp:extent cx="924286" cy="357505"/>
                <wp:effectExtent l="0" t="0" r="28575" b="23495"/>
                <wp:wrapNone/>
                <wp:docPr id="10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4286" cy="357505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 cap="flat" cmpd="sng">
                          <a:solidFill>
                            <a:srgbClr val="0066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66531D6" w14:textId="77777777" w:rsidR="002B0AFF" w:rsidRDefault="00CE664C"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Verdana" w:eastAsia="微软雅黑" w:hAnsi="Verdana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eastAsia="微软雅黑" w:hAnsi="Verdana" w:hint="eastAsia"/>
                                <w:b/>
                                <w:color w:val="FFFFFF"/>
                                <w:sz w:val="28"/>
                                <w:szCs w:val="3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3C7" id="文本框 2" o:spid="_x0000_s1026" style="position:absolute;margin-left:-.15pt;margin-top:5.8pt;width:72.8pt;height:28.1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" fillcolor="#06c" strokecolor="#06c">
                <v:path arrowok="t"/>
                <v:textbox inset="0,0,0,0">
                  <w:txbxContent>
                    <w:p w14:paraId="266531D6" w14:textId="77777777" w:rsidR="002B0AFF" w:rsidRDefault="00CE664C">
                      <w:pPr>
                        <w:snapToGrid w:val="0"/>
                        <w:spacing w:line="400" w:lineRule="exact"/>
                        <w:jc w:val="center"/>
                        <w:rPr>
                          <w:rFonts w:ascii="Verdana" w:eastAsia="微软雅黑" w:hAnsi="Verdana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Verdana" w:eastAsia="微软雅黑" w:hAnsi="Verdana" w:hint="eastAsia"/>
                          <w:b/>
                          <w:color w:val="FFFFFF"/>
                          <w:sz w:val="28"/>
                          <w:szCs w:val="3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</w:p>
    <w:p w14:paraId="360262E4" w14:textId="62AC3CB7" w:rsidR="002B0AFF" w:rsidRDefault="002B0AFF">
      <w:pPr>
        <w:snapToGrid w:val="0"/>
        <w:spacing w:line="240" w:lineRule="atLeast"/>
        <w:jc w:val="left"/>
        <w:rPr>
          <w:rFonts w:ascii="Verdana" w:eastAsia="微软雅黑" w:hAnsi="Verdana" w:cs="Arial"/>
          <w:szCs w:val="21"/>
        </w:rPr>
      </w:pPr>
    </w:p>
    <w:p w14:paraId="14989694" w14:textId="77777777" w:rsidR="002B0AFF" w:rsidRDefault="00EB13F7">
      <w:pPr>
        <w:snapToGrid w:val="0"/>
        <w:spacing w:line="240" w:lineRule="atLeast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/>
          <w:color w:val="000000"/>
          <w:sz w:val="10"/>
          <w:szCs w:val="10"/>
        </w:rPr>
        <w:pict w14:anchorId="20D1A34C">
          <v:rect id="1031" o:spid="_x0000_i1026" style="width:71.35pt;height:2pt;visibility:visible;mso-wrap-distance-left:0;mso-wrap-distance-right:0" o:hralign="right" o:hrstd="t" o:hrnoshade="t" o:hr="t" fillcolor="#06c" stroked="f"/>
        </w:pict>
      </w:r>
    </w:p>
    <w:p w14:paraId="3CD565C3" w14:textId="26BD1881" w:rsidR="002B0AFF" w:rsidRDefault="00CE664C" w:rsidP="00824CF6">
      <w:pPr>
        <w:pStyle w:val="ac"/>
        <w:tabs>
          <w:tab w:val="left" w:pos="3150"/>
        </w:tabs>
        <w:snapToGrid w:val="0"/>
        <w:spacing w:beforeLines="20" w:before="62" w:afterLines="10" w:after="31" w:line="360" w:lineRule="exact"/>
        <w:ind w:firstLineChars="0" w:firstLine="0"/>
        <w:jc w:val="left"/>
        <w:rPr>
          <w:rFonts w:ascii="微软雅黑" w:eastAsia="微软雅黑" w:hAnsi="微软雅黑"/>
          <w:b/>
          <w:bCs/>
          <w:color w:val="0066CC"/>
          <w:sz w:val="24"/>
          <w:szCs w:val="24"/>
        </w:rPr>
      </w:pPr>
      <w:r>
        <w:rPr>
          <w:rFonts w:ascii="Verdana" w:hAnsi="Verdana"/>
          <w:b/>
          <w:bCs/>
          <w:color w:val="0066CC"/>
          <w:sz w:val="24"/>
          <w:szCs w:val="24"/>
        </w:rPr>
        <w:t>20</w:t>
      </w:r>
      <w:r>
        <w:rPr>
          <w:rFonts w:ascii="Verdana" w:hAnsi="Verdana" w:hint="eastAsia"/>
          <w:b/>
          <w:bCs/>
          <w:color w:val="0066CC"/>
          <w:sz w:val="24"/>
          <w:szCs w:val="24"/>
        </w:rPr>
        <w:t>1</w:t>
      </w:r>
      <w:r w:rsidR="00E561A0">
        <w:rPr>
          <w:rFonts w:ascii="Verdana" w:hAnsi="Verdana"/>
          <w:b/>
          <w:bCs/>
          <w:color w:val="0066CC"/>
          <w:sz w:val="24"/>
          <w:szCs w:val="24"/>
        </w:rPr>
        <w:t>7</w:t>
      </w:r>
      <w:r>
        <w:rPr>
          <w:rFonts w:ascii="Verdana" w:hAnsi="Verdana"/>
          <w:b/>
          <w:bCs/>
          <w:color w:val="0066CC"/>
          <w:sz w:val="24"/>
          <w:szCs w:val="24"/>
        </w:rPr>
        <w:t>.09-20</w:t>
      </w:r>
      <w:r w:rsidR="00E561A0">
        <w:rPr>
          <w:rFonts w:ascii="Verdana" w:hAnsi="Verdana"/>
          <w:b/>
          <w:bCs/>
          <w:color w:val="0066CC"/>
          <w:sz w:val="24"/>
          <w:szCs w:val="24"/>
        </w:rPr>
        <w:t>21</w:t>
      </w:r>
      <w:r>
        <w:rPr>
          <w:rFonts w:ascii="Verdana" w:hAnsi="Verdana"/>
          <w:b/>
          <w:bCs/>
          <w:color w:val="0066CC"/>
          <w:sz w:val="24"/>
          <w:szCs w:val="24"/>
        </w:rPr>
        <w:t xml:space="preserve">.06 </w:t>
      </w:r>
      <w:r>
        <w:rPr>
          <w:rFonts w:hint="eastAsia"/>
          <w:b/>
          <w:bCs/>
          <w:color w:val="0066CC"/>
          <w:sz w:val="24"/>
          <w:szCs w:val="24"/>
        </w:rPr>
        <w:t xml:space="preserve">        </w:t>
      </w:r>
      <w:r w:rsidR="005A7EDE">
        <w:rPr>
          <w:b/>
          <w:bCs/>
          <w:color w:val="0066CC"/>
          <w:sz w:val="24"/>
          <w:szCs w:val="24"/>
        </w:rPr>
        <w:t xml:space="preserve"> </w:t>
      </w:r>
      <w:r>
        <w:rPr>
          <w:rFonts w:hint="eastAsia"/>
          <w:b/>
          <w:bCs/>
          <w:color w:val="0066CC"/>
          <w:sz w:val="24"/>
          <w:szCs w:val="24"/>
        </w:rPr>
        <w:t xml:space="preserve">   </w:t>
      </w:r>
      <w:r w:rsidR="005A7EDE">
        <w:rPr>
          <w:b/>
          <w:bCs/>
          <w:color w:val="0066CC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 xml:space="preserve">东北大学 </w:t>
      </w:r>
      <w:r w:rsidR="005A7EDE">
        <w:rPr>
          <w:rFonts w:ascii="微软雅黑" w:eastAsia="微软雅黑" w:hAnsi="微软雅黑"/>
          <w:b/>
          <w:bCs/>
          <w:color w:val="0066CC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 xml:space="preserve">             </w:t>
      </w:r>
      <w:r w:rsidR="00E561A0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应用统计学</w:t>
      </w:r>
    </w:p>
    <w:p w14:paraId="1EE1B53B" w14:textId="7B98BF74" w:rsidR="002B24EF" w:rsidRPr="002B24EF" w:rsidRDefault="00AD3209">
      <w:pPr>
        <w:snapToGrid w:val="0"/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</w:rPr>
        <w:t>专业成绩</w:t>
      </w:r>
      <w:r w:rsidR="002B24EF"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  <w:b/>
        </w:rPr>
        <w:t>GPA</w:t>
      </w:r>
      <w:r>
        <w:rPr>
          <w:rFonts w:ascii="微软雅黑" w:eastAsia="微软雅黑" w:hAnsi="微软雅黑"/>
          <w:b/>
        </w:rPr>
        <w:t xml:space="preserve"> </w:t>
      </w:r>
      <w:r w:rsidRPr="00A739E8">
        <w:rPr>
          <w:rFonts w:ascii="微软雅黑" w:eastAsia="微软雅黑" w:hAnsi="微软雅黑"/>
          <w:b/>
        </w:rPr>
        <w:t>3.795</w:t>
      </w:r>
      <w:r w:rsidR="00A739E8">
        <w:rPr>
          <w:rFonts w:ascii="微软雅黑" w:eastAsia="微软雅黑" w:hAnsi="微软雅黑"/>
          <w:b/>
        </w:rPr>
        <w:t xml:space="preserve"> </w:t>
      </w:r>
      <w:r w:rsidR="00FB094A">
        <w:rPr>
          <w:rFonts w:ascii="微软雅黑" w:eastAsia="微软雅黑" w:hAnsi="微软雅黑"/>
          <w:b/>
        </w:rPr>
        <w:t xml:space="preserve"> </w:t>
      </w:r>
      <w:r w:rsidR="00FB094A">
        <w:rPr>
          <w:rFonts w:ascii="微软雅黑" w:eastAsia="微软雅黑" w:hAnsi="微软雅黑" w:hint="eastAsia"/>
          <w:b/>
        </w:rPr>
        <w:t>专业排名1</w:t>
      </w:r>
      <w:r w:rsidR="00FB094A">
        <w:rPr>
          <w:rFonts w:ascii="微软雅黑" w:eastAsia="微软雅黑" w:hAnsi="微软雅黑"/>
          <w:b/>
        </w:rPr>
        <w:t>5.</w:t>
      </w:r>
      <w:r w:rsidR="00A739E8">
        <w:rPr>
          <w:rFonts w:ascii="微软雅黑" w:eastAsia="微软雅黑" w:hAnsi="微软雅黑"/>
          <w:b/>
        </w:rPr>
        <w:t>49%</w:t>
      </w:r>
      <w:r w:rsidR="00556E39">
        <w:rPr>
          <w:rFonts w:ascii="微软雅黑" w:eastAsia="微软雅黑" w:hAnsi="微软雅黑"/>
          <w:b/>
        </w:rPr>
        <w:t xml:space="preserve"> </w:t>
      </w:r>
    </w:p>
    <w:p w14:paraId="61ADB3F1" w14:textId="74188F75" w:rsidR="002B0AFF" w:rsidRDefault="00CE664C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 w:rsidRPr="005A7EDE">
        <w:rPr>
          <w:rFonts w:ascii="微软雅黑" w:eastAsia="微软雅黑" w:hAnsi="微软雅黑" w:hint="eastAsia"/>
          <w:b/>
        </w:rPr>
        <w:t>主修课程：</w:t>
      </w:r>
      <w:r w:rsidR="00A148E7" w:rsidRPr="00A148E7">
        <w:rPr>
          <w:rFonts w:ascii="微软雅黑" w:eastAsia="微软雅黑" w:hAnsi="微软雅黑" w:hint="eastAsia"/>
          <w:bCs/>
        </w:rPr>
        <w:t>基础理论课程：</w:t>
      </w:r>
      <w:r w:rsidR="006F6436">
        <w:rPr>
          <w:rFonts w:ascii="微软雅黑" w:eastAsia="微软雅黑" w:hAnsi="微软雅黑" w:hint="eastAsia"/>
        </w:rPr>
        <w:t>高等代数、数学分析</w:t>
      </w:r>
      <w:r w:rsidR="009C475A">
        <w:rPr>
          <w:rFonts w:ascii="微软雅黑" w:eastAsia="微软雅黑" w:hAnsi="微软雅黑" w:hint="eastAsia"/>
        </w:rPr>
        <w:t>、常微分方程</w:t>
      </w:r>
      <w:r w:rsidR="006F6436">
        <w:rPr>
          <w:rFonts w:ascii="微软雅黑" w:eastAsia="微软雅黑" w:hAnsi="微软雅黑" w:hint="eastAsia"/>
        </w:rPr>
        <w:t>；专业课程：概率论与数理统计、</w:t>
      </w:r>
      <w:r w:rsidR="00C52EDC">
        <w:rPr>
          <w:rFonts w:ascii="微软雅黑" w:eastAsia="微软雅黑" w:hAnsi="微软雅黑" w:hint="eastAsia"/>
        </w:rPr>
        <w:t>应用随机过程、</w:t>
      </w:r>
      <w:r w:rsidR="00B02BCB">
        <w:rPr>
          <w:rFonts w:ascii="微软雅黑" w:eastAsia="微软雅黑" w:hAnsi="微软雅黑" w:hint="eastAsia"/>
        </w:rPr>
        <w:t>多元统计分析、</w:t>
      </w:r>
      <w:r w:rsidR="00D90812">
        <w:rPr>
          <w:rFonts w:ascii="微软雅黑" w:eastAsia="微软雅黑" w:hAnsi="微软雅黑" w:hint="eastAsia"/>
        </w:rPr>
        <w:t>实用回归分析</w:t>
      </w:r>
      <w:r w:rsidR="00B02BCB">
        <w:rPr>
          <w:rFonts w:ascii="微软雅黑" w:eastAsia="微软雅黑" w:hAnsi="微软雅黑" w:hint="eastAsia"/>
        </w:rPr>
        <w:t>、时间序列分析；应用课程：数据挖掘、数学建模、</w:t>
      </w:r>
      <w:r w:rsidR="00C76F22">
        <w:rPr>
          <w:rFonts w:ascii="微软雅黑" w:eastAsia="微软雅黑" w:hAnsi="微软雅黑" w:hint="eastAsia"/>
        </w:rPr>
        <w:t>J</w:t>
      </w:r>
      <w:r w:rsidR="00C76F22">
        <w:rPr>
          <w:rFonts w:ascii="微软雅黑" w:eastAsia="微软雅黑" w:hAnsi="微软雅黑"/>
        </w:rPr>
        <w:t>ava</w:t>
      </w:r>
      <w:r w:rsidR="00C76F22">
        <w:rPr>
          <w:rFonts w:ascii="微软雅黑" w:eastAsia="微软雅黑" w:hAnsi="微软雅黑" w:hint="eastAsia"/>
        </w:rPr>
        <w:t>语言程序设计、数据库技术与应用。</w:t>
      </w:r>
    </w:p>
    <w:p w14:paraId="3F28E3CD" w14:textId="624EF68E" w:rsidR="00DF442D" w:rsidRPr="007F2A60" w:rsidRDefault="00541128" w:rsidP="009E79FB">
      <w:pPr>
        <w:snapToGrid w:val="0"/>
        <w:spacing w:line="360" w:lineRule="exact"/>
        <w:jc w:val="left"/>
        <w:rPr>
          <w:rFonts w:ascii="微软雅黑" w:eastAsia="微软雅黑" w:hAnsi="微软雅黑" w:hint="eastAsia"/>
          <w:sz w:val="20"/>
          <w:szCs w:val="21"/>
        </w:rPr>
      </w:pPr>
      <w:r w:rsidRPr="00A457D9">
        <w:rPr>
          <w:rFonts w:ascii="微软雅黑" w:eastAsia="微软雅黑" w:hAnsi="微软雅黑" w:hint="eastAsia"/>
          <w:b/>
          <w:bCs/>
        </w:rPr>
        <w:t>荣誉奖励：</w:t>
      </w:r>
      <w:r w:rsidR="000012C9" w:rsidRPr="000012C9">
        <w:rPr>
          <w:rFonts w:ascii="微软雅黑" w:eastAsia="微软雅黑" w:hAnsi="微软雅黑" w:hint="eastAsia"/>
        </w:rPr>
        <w:t>2</w:t>
      </w:r>
      <w:r w:rsidR="000012C9" w:rsidRPr="000012C9">
        <w:rPr>
          <w:rFonts w:ascii="微软雅黑" w:eastAsia="微软雅黑" w:hAnsi="微软雅黑"/>
        </w:rPr>
        <w:t>018</w:t>
      </w:r>
      <w:r w:rsidR="000012C9" w:rsidRPr="000012C9">
        <w:rPr>
          <w:rFonts w:ascii="微软雅黑" w:eastAsia="微软雅黑" w:hAnsi="微软雅黑" w:hint="eastAsia"/>
        </w:rPr>
        <w:t>年</w:t>
      </w:r>
      <w:r w:rsidR="000012C9">
        <w:rPr>
          <w:rFonts w:ascii="微软雅黑" w:eastAsia="微软雅黑" w:hAnsi="微软雅黑" w:hint="eastAsia"/>
        </w:rPr>
        <w:t>通过</w:t>
      </w:r>
      <w:r w:rsidR="00880184">
        <w:rPr>
          <w:rFonts w:ascii="微软雅黑" w:eastAsia="微软雅黑" w:hAnsi="微软雅黑" w:hint="eastAsia"/>
        </w:rPr>
        <w:t>全国大学生英语六级考试</w:t>
      </w:r>
      <w:r w:rsidR="00126863">
        <w:rPr>
          <w:rFonts w:ascii="微软雅黑" w:eastAsia="微软雅黑" w:hAnsi="微软雅黑" w:hint="eastAsia"/>
        </w:rPr>
        <w:t>；</w:t>
      </w:r>
      <w:r w:rsidR="006A6947">
        <w:rPr>
          <w:rFonts w:ascii="微软雅黑" w:eastAsia="微软雅黑" w:hAnsi="微软雅黑"/>
        </w:rPr>
        <w:t>2018</w:t>
      </w:r>
      <w:r w:rsidR="006A6947">
        <w:rPr>
          <w:rFonts w:ascii="微软雅黑" w:eastAsia="微软雅黑" w:hAnsi="微软雅黑" w:hint="eastAsia"/>
        </w:rPr>
        <w:t>年荣获</w:t>
      </w:r>
      <w:r w:rsidR="00587E2A">
        <w:rPr>
          <w:rFonts w:ascii="微软雅黑" w:eastAsia="微软雅黑" w:hAnsi="微软雅黑" w:hint="eastAsia"/>
        </w:rPr>
        <w:t>美国大学生数学建模比赛三等奖；</w:t>
      </w:r>
      <w:r w:rsidR="00F67E47">
        <w:rPr>
          <w:rFonts w:ascii="微软雅黑" w:eastAsia="微软雅黑" w:hAnsi="微软雅黑" w:hint="eastAsia"/>
        </w:rPr>
        <w:t>2</w:t>
      </w:r>
      <w:r w:rsidR="00F67E47">
        <w:rPr>
          <w:rFonts w:ascii="微软雅黑" w:eastAsia="微软雅黑" w:hAnsi="微软雅黑"/>
        </w:rPr>
        <w:t>018</w:t>
      </w:r>
      <w:r w:rsidR="00F67E47">
        <w:rPr>
          <w:rFonts w:ascii="微软雅黑" w:eastAsia="微软雅黑" w:hAnsi="微软雅黑" w:hint="eastAsia"/>
        </w:rPr>
        <w:t>年荣获校级</w:t>
      </w:r>
      <w:r w:rsidR="006A6947">
        <w:rPr>
          <w:rFonts w:ascii="微软雅黑" w:eastAsia="微软雅黑" w:hAnsi="微软雅黑" w:hint="eastAsia"/>
        </w:rPr>
        <w:t>“</w:t>
      </w:r>
      <w:r w:rsidR="00F67E47">
        <w:rPr>
          <w:rFonts w:ascii="微软雅黑" w:eastAsia="微软雅黑" w:hAnsi="微软雅黑" w:hint="eastAsia"/>
        </w:rPr>
        <w:t>社会实践优秀团队</w:t>
      </w:r>
      <w:r w:rsidR="006A6947">
        <w:rPr>
          <w:rFonts w:ascii="微软雅黑" w:eastAsia="微软雅黑" w:hAnsi="微软雅黑" w:hint="eastAsia"/>
        </w:rPr>
        <w:t>”</w:t>
      </w:r>
      <w:r w:rsidR="00F67E47">
        <w:rPr>
          <w:rFonts w:ascii="微软雅黑" w:eastAsia="微软雅黑" w:hAnsi="微软雅黑" w:hint="eastAsia"/>
        </w:rPr>
        <w:t>、</w:t>
      </w:r>
      <w:r w:rsidR="006A6947">
        <w:rPr>
          <w:rFonts w:ascii="微软雅黑" w:eastAsia="微软雅黑" w:hAnsi="微软雅黑" w:hint="eastAsia"/>
        </w:rPr>
        <w:t>“</w:t>
      </w:r>
      <w:r w:rsidR="00F67E47">
        <w:rPr>
          <w:rFonts w:ascii="微软雅黑" w:eastAsia="微软雅黑" w:hAnsi="微软雅黑" w:hint="eastAsia"/>
        </w:rPr>
        <w:t>社会实践优秀个人</w:t>
      </w:r>
      <w:r w:rsidR="006A6947">
        <w:rPr>
          <w:rFonts w:ascii="微软雅黑" w:eastAsia="微软雅黑" w:hAnsi="微软雅黑" w:hint="eastAsia"/>
        </w:rPr>
        <w:t>”</w:t>
      </w:r>
      <w:r w:rsidR="00F67E47">
        <w:rPr>
          <w:rFonts w:ascii="微软雅黑" w:eastAsia="微软雅黑" w:hAnsi="微软雅黑" w:hint="eastAsia"/>
        </w:rPr>
        <w:t>；</w:t>
      </w:r>
      <w:r w:rsidR="00BF4A76">
        <w:rPr>
          <w:rFonts w:ascii="微软雅黑" w:eastAsia="微软雅黑" w:hAnsi="微软雅黑" w:hint="eastAsia"/>
        </w:rPr>
        <w:t>2</w:t>
      </w:r>
      <w:r w:rsidR="00BF4A76">
        <w:rPr>
          <w:rFonts w:ascii="微软雅黑" w:eastAsia="微软雅黑" w:hAnsi="微软雅黑"/>
        </w:rPr>
        <w:t>019</w:t>
      </w:r>
      <w:r w:rsidR="00BF4A76">
        <w:rPr>
          <w:rFonts w:ascii="微软雅黑" w:eastAsia="微软雅黑" w:hAnsi="微软雅黑" w:hint="eastAsia"/>
        </w:rPr>
        <w:t>年荣获</w:t>
      </w:r>
      <w:r w:rsidR="008A1378">
        <w:rPr>
          <w:rFonts w:ascii="微软雅黑" w:eastAsia="微软雅黑" w:hAnsi="微软雅黑" w:hint="eastAsia"/>
        </w:rPr>
        <w:t>院级演讲比赛一等奖、</w:t>
      </w:r>
      <w:r w:rsidR="00BF4A76">
        <w:rPr>
          <w:rFonts w:ascii="微软雅黑" w:eastAsia="微软雅黑" w:hAnsi="微软雅黑" w:hint="eastAsia"/>
        </w:rPr>
        <w:t>校级演讲比赛二等奖；</w:t>
      </w:r>
      <w:r w:rsidR="00DE2D07" w:rsidRPr="00CC621A">
        <w:rPr>
          <w:rFonts w:ascii="微软雅黑" w:eastAsia="微软雅黑" w:hAnsi="微软雅黑" w:hint="eastAsia"/>
        </w:rPr>
        <w:t>2</w:t>
      </w:r>
      <w:r w:rsidR="00DE2D07" w:rsidRPr="00CC621A">
        <w:rPr>
          <w:rFonts w:ascii="微软雅黑" w:eastAsia="微软雅黑" w:hAnsi="微软雅黑"/>
        </w:rPr>
        <w:t>017-20</w:t>
      </w:r>
      <w:r w:rsidR="0082364C" w:rsidRPr="00CC621A">
        <w:rPr>
          <w:rFonts w:ascii="微软雅黑" w:eastAsia="微软雅黑" w:hAnsi="微软雅黑"/>
        </w:rPr>
        <w:t>21</w:t>
      </w:r>
      <w:r w:rsidR="0082364C" w:rsidRPr="00CC621A">
        <w:rPr>
          <w:rFonts w:ascii="微软雅黑" w:eastAsia="微软雅黑" w:hAnsi="微软雅黑" w:hint="eastAsia"/>
        </w:rPr>
        <w:t>年期间获校综合三等奖学金六次</w:t>
      </w:r>
      <w:r w:rsidR="00126863">
        <w:rPr>
          <w:rFonts w:ascii="微软雅黑" w:eastAsia="微软雅黑" w:hAnsi="微软雅黑" w:hint="eastAsia"/>
        </w:rPr>
        <w:t>。</w:t>
      </w:r>
    </w:p>
    <w:p w14:paraId="6819BE45" w14:textId="6D447B08" w:rsidR="00C059E0" w:rsidRPr="00D00152" w:rsidRDefault="007F2A60" w:rsidP="007F2A60">
      <w:pPr>
        <w:snapToGrid w:val="0"/>
        <w:spacing w:beforeLines="10" w:before="31" w:line="360" w:lineRule="atLeast"/>
        <w:jc w:val="left"/>
        <w:rPr>
          <w:rFonts w:ascii="Verdana" w:eastAsia="微软雅黑" w:hAnsi="Verdana" w:hint="eastAsia"/>
          <w:b/>
          <w:bCs/>
          <w:color w:val="0066CC"/>
          <w:sz w:val="24"/>
          <w:szCs w:val="21"/>
        </w:rPr>
      </w:pPr>
      <w:r>
        <w:rPr>
          <w:rFonts w:ascii="Verdana" w:eastAsia="微软雅黑" w:hAnsi="Verdana" w:cs="Arial"/>
          <w:noProof/>
          <w:szCs w:val="21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25725F8C" wp14:editId="0A5DE29D">
                <wp:simplePos x="0" y="0"/>
                <wp:positionH relativeFrom="page">
                  <wp:posOffset>632488</wp:posOffset>
                </wp:positionH>
                <wp:positionV relativeFrom="page">
                  <wp:posOffset>4549281</wp:posOffset>
                </wp:positionV>
                <wp:extent cx="920750" cy="337820"/>
                <wp:effectExtent l="0" t="0" r="12700" b="24130"/>
                <wp:wrapNone/>
                <wp:docPr id="10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750" cy="33782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 cap="flat" cmpd="sng">
                          <a:solidFill>
                            <a:srgbClr val="0066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A28B528" w14:textId="77777777" w:rsidR="002B0AFF" w:rsidRDefault="00DA6444"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Verdana" w:eastAsia="微软雅黑" w:hAnsi="Verdana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eastAsia="微软雅黑" w:hAnsi="Verdana" w:hint="eastAsia"/>
                                <w:b/>
                                <w:color w:val="FFFFFF"/>
                                <w:sz w:val="28"/>
                                <w:szCs w:val="32"/>
                              </w:rPr>
                              <w:t>项目</w:t>
                            </w:r>
                            <w:r w:rsidR="00CE664C">
                              <w:rPr>
                                <w:rFonts w:ascii="Verdana" w:eastAsia="微软雅黑" w:hAnsi="Verdana" w:hint="eastAsia"/>
                                <w:b/>
                                <w:color w:val="FFFFFF"/>
                                <w:sz w:val="28"/>
                                <w:szCs w:val="32"/>
                              </w:rPr>
                              <w:t>经历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25F8C" id="_x0000_s1027" style="position:absolute;margin-left:49.8pt;margin-top:358.2pt;width:72.5pt;height:26.6pt;z-index:2516587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" fillcolor="#06c" strokecolor="#06c">
                <v:path arrowok="t"/>
                <v:textbox inset="0,0,0,0">
                  <w:txbxContent>
                    <w:p w14:paraId="0A28B528" w14:textId="77777777" w:rsidR="002B0AFF" w:rsidRDefault="00DA6444">
                      <w:pPr>
                        <w:snapToGrid w:val="0"/>
                        <w:spacing w:line="400" w:lineRule="exact"/>
                        <w:jc w:val="center"/>
                        <w:rPr>
                          <w:rFonts w:ascii="Verdana" w:eastAsia="微软雅黑" w:hAnsi="Verdana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Verdana" w:eastAsia="微软雅黑" w:hAnsi="Verdana" w:hint="eastAsia"/>
                          <w:b/>
                          <w:color w:val="FFFFFF"/>
                          <w:sz w:val="28"/>
                          <w:szCs w:val="32"/>
                        </w:rPr>
                        <w:t>项目</w:t>
                      </w:r>
                      <w:r w:rsidR="00CE664C">
                        <w:rPr>
                          <w:rFonts w:ascii="Verdana" w:eastAsia="微软雅黑" w:hAnsi="Verdana" w:hint="eastAsia"/>
                          <w:b/>
                          <w:color w:val="FFFFFF"/>
                          <w:sz w:val="28"/>
                          <w:szCs w:val="32"/>
                        </w:rPr>
                        <w:t>经历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A27B0">
        <w:rPr>
          <w:rFonts w:ascii="Verdana" w:eastAsia="微软雅黑" w:hAnsi="Verdana"/>
          <w:b/>
          <w:bCs/>
          <w:color w:val="0066CC"/>
          <w:sz w:val="24"/>
          <w:szCs w:val="21"/>
        </w:rPr>
        <w:t xml:space="preserve"> </w:t>
      </w:r>
      <w:r w:rsidR="00126863">
        <w:pict w14:anchorId="3376FDF4">
          <v:rect id="1033" o:spid="_x0000_i1029" style="width:71.35pt;height:2pt;visibility:visible;mso-wrap-distance-left:0;mso-wrap-distance-right:0" o:hralign="right" o:hrstd="t" o:hrnoshade="t" o:hr="t" fillcolor="#06c" stroked="f"/>
        </w:pict>
      </w:r>
    </w:p>
    <w:p w14:paraId="169E48C7" w14:textId="19C91717" w:rsidR="008A27B0" w:rsidRPr="002234F3" w:rsidRDefault="008A27B0" w:rsidP="002234F3">
      <w:pPr>
        <w:spacing w:beforeLines="10" w:before="31" w:afterLines="10" w:after="31" w:line="360" w:lineRule="exact"/>
        <w:rPr>
          <w:rFonts w:ascii="微软雅黑" w:eastAsia="微软雅黑" w:hAnsi="微软雅黑"/>
          <w:b/>
          <w:bCs/>
          <w:color w:val="0066CC"/>
          <w:sz w:val="24"/>
          <w:szCs w:val="24"/>
        </w:rPr>
      </w:pPr>
      <w:r w:rsidRPr="002234F3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个人网盘</w:t>
      </w:r>
    </w:p>
    <w:p w14:paraId="515AA959" w14:textId="77777777" w:rsidR="008A27B0" w:rsidRPr="000F13A9" w:rsidRDefault="008A27B0" w:rsidP="000F13A9">
      <w:pPr>
        <w:spacing w:line="360" w:lineRule="exact"/>
        <w:rPr>
          <w:rFonts w:ascii="微软雅黑" w:eastAsia="微软雅黑" w:hAnsi="微软雅黑"/>
          <w:bCs/>
        </w:rPr>
      </w:pPr>
      <w:r>
        <w:tab/>
      </w:r>
      <w:r w:rsidRPr="000F13A9">
        <w:rPr>
          <w:rFonts w:ascii="微软雅黑" w:eastAsia="微软雅黑" w:hAnsi="微软雅黑" w:hint="eastAsia"/>
          <w:bCs/>
        </w:rPr>
        <w:t>项目整体使用flask实现，用于文件的存储和下载，方便学习和日常使用。主要完成的功能有前端获取文件并request进行传送，后端对文件进行存储，并在数据库中记录相关信息；实现不同用户之间的权限隔离，用户密码非明文保存；核心功能包装成</w:t>
      </w:r>
      <w:proofErr w:type="spellStart"/>
      <w:r w:rsidRPr="000F13A9">
        <w:rPr>
          <w:rFonts w:ascii="微软雅黑" w:eastAsia="微软雅黑" w:hAnsi="微软雅黑" w:hint="eastAsia"/>
          <w:bCs/>
        </w:rPr>
        <w:t>api</w:t>
      </w:r>
      <w:proofErr w:type="spellEnd"/>
      <w:r w:rsidRPr="000F13A9">
        <w:rPr>
          <w:rFonts w:ascii="微软雅黑" w:eastAsia="微软雅黑" w:hAnsi="微软雅黑" w:hint="eastAsia"/>
          <w:bCs/>
        </w:rPr>
        <w:t>，作为别的项目的一部分，实现代码复用。</w:t>
      </w:r>
    </w:p>
    <w:p w14:paraId="1E1F97DF" w14:textId="77777777" w:rsidR="008A27B0" w:rsidRPr="000F13A9" w:rsidRDefault="008A27B0" w:rsidP="000F13A9">
      <w:pPr>
        <w:spacing w:line="360" w:lineRule="exact"/>
        <w:rPr>
          <w:rFonts w:ascii="微软雅黑" w:eastAsia="微软雅黑" w:hAnsi="微软雅黑"/>
          <w:bCs/>
        </w:rPr>
      </w:pPr>
      <w:r w:rsidRPr="000F13A9">
        <w:rPr>
          <w:rFonts w:ascii="微软雅黑" w:eastAsia="微软雅黑" w:hAnsi="微软雅黑" w:hint="eastAsia"/>
          <w:bCs/>
        </w:rPr>
        <w:t>项目代码地址：</w:t>
      </w:r>
    </w:p>
    <w:p w14:paraId="777D0C7B" w14:textId="677583D8" w:rsidR="008A27B0" w:rsidRPr="000F13A9" w:rsidRDefault="008A27B0" w:rsidP="000F13A9">
      <w:pPr>
        <w:spacing w:line="360" w:lineRule="exact"/>
        <w:rPr>
          <w:rFonts w:ascii="微软雅黑" w:eastAsia="微软雅黑" w:hAnsi="微软雅黑" w:hint="eastAsia"/>
          <w:bCs/>
        </w:rPr>
      </w:pPr>
      <w:r w:rsidRPr="000F13A9">
        <w:rPr>
          <w:rFonts w:ascii="微软雅黑" w:eastAsia="微软雅黑" w:hAnsi="微软雅黑" w:hint="eastAsia"/>
          <w:bCs/>
        </w:rPr>
        <w:t>项目体验地址：</w:t>
      </w:r>
    </w:p>
    <w:p w14:paraId="1354CCC3" w14:textId="31D9A8EA" w:rsidR="008A27B0" w:rsidRDefault="00FB5B8D" w:rsidP="00AE473B">
      <w:pPr>
        <w:spacing w:beforeLines="10" w:before="31" w:afterLines="10" w:after="31" w:line="360" w:lineRule="exact"/>
      </w:pPr>
      <w:r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空</w:t>
      </w:r>
      <w:r w:rsidR="008A27B0" w:rsidRPr="00A30A30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教室查询</w:t>
      </w:r>
    </w:p>
    <w:p w14:paraId="374014E8" w14:textId="4D0B5830" w:rsidR="008A27B0" w:rsidRPr="000F13A9" w:rsidRDefault="008A27B0" w:rsidP="000F13A9">
      <w:pPr>
        <w:spacing w:line="360" w:lineRule="exact"/>
        <w:rPr>
          <w:rFonts w:ascii="微软雅黑" w:eastAsia="微软雅黑" w:hAnsi="微软雅黑"/>
          <w:bCs/>
        </w:rPr>
      </w:pPr>
      <w:r>
        <w:tab/>
      </w:r>
      <w:r w:rsidRPr="000F13A9">
        <w:rPr>
          <w:rFonts w:ascii="微软雅黑" w:eastAsia="微软雅黑" w:hAnsi="微软雅黑" w:hint="eastAsia"/>
          <w:bCs/>
        </w:rPr>
        <w:t>该项目基于爬虫的思想实现，用于展示学校教学楼</w:t>
      </w:r>
      <w:r w:rsidR="00560BB4">
        <w:rPr>
          <w:rFonts w:ascii="微软雅黑" w:eastAsia="微软雅黑" w:hAnsi="微软雅黑" w:hint="eastAsia"/>
          <w:bCs/>
        </w:rPr>
        <w:t>当</w:t>
      </w:r>
      <w:r w:rsidRPr="000F13A9">
        <w:rPr>
          <w:rFonts w:ascii="微软雅黑" w:eastAsia="微软雅黑" w:hAnsi="微软雅黑" w:hint="eastAsia"/>
          <w:bCs/>
        </w:rPr>
        <w:t>天</w:t>
      </w:r>
      <w:r w:rsidR="00A44BD2">
        <w:rPr>
          <w:rFonts w:ascii="微软雅黑" w:eastAsia="微软雅黑" w:hAnsi="微软雅黑" w:hint="eastAsia"/>
          <w:bCs/>
        </w:rPr>
        <w:t>每个时段</w:t>
      </w:r>
      <w:r w:rsidRPr="000F13A9">
        <w:rPr>
          <w:rFonts w:ascii="微软雅黑" w:eastAsia="微软雅黑" w:hAnsi="微软雅黑" w:hint="eastAsia"/>
          <w:bCs/>
        </w:rPr>
        <w:t>的空教室，方便同学们学习。主要完成的功能有模拟教务处网站登录，并处理cookie信息；计算查询参数，完成request的get请求信息；解析请求返回内容，并排版展示在页面中。该项目开发了两种访问模式，分别</w:t>
      </w:r>
      <w:proofErr w:type="gramStart"/>
      <w:r w:rsidRPr="000F13A9">
        <w:rPr>
          <w:rFonts w:ascii="微软雅黑" w:eastAsia="微软雅黑" w:hAnsi="微软雅黑" w:hint="eastAsia"/>
          <w:bCs/>
        </w:rPr>
        <w:t>是微信小</w:t>
      </w:r>
      <w:proofErr w:type="gramEnd"/>
      <w:r w:rsidRPr="000F13A9">
        <w:rPr>
          <w:rFonts w:ascii="微软雅黑" w:eastAsia="微软雅黑" w:hAnsi="微软雅黑" w:hint="eastAsia"/>
          <w:bCs/>
        </w:rPr>
        <w:t>程序版本和网页版。</w:t>
      </w:r>
    </w:p>
    <w:p w14:paraId="41C44F3F" w14:textId="2CA7372E" w:rsidR="008A27B0" w:rsidRPr="000F13A9" w:rsidRDefault="008A27B0" w:rsidP="000F13A9">
      <w:pPr>
        <w:spacing w:line="360" w:lineRule="exact"/>
        <w:rPr>
          <w:rFonts w:ascii="微软雅黑" w:eastAsia="微软雅黑" w:hAnsi="微软雅黑" w:hint="eastAsia"/>
          <w:bCs/>
        </w:rPr>
      </w:pPr>
      <w:r w:rsidRPr="000F13A9">
        <w:rPr>
          <w:rFonts w:ascii="微软雅黑" w:eastAsia="微软雅黑" w:hAnsi="微软雅黑" w:hint="eastAsia"/>
          <w:bCs/>
        </w:rPr>
        <w:t>项目代码地址：</w:t>
      </w:r>
    </w:p>
    <w:p w14:paraId="232105D2" w14:textId="4D699B3E" w:rsidR="008A27B0" w:rsidRDefault="008A27B0" w:rsidP="00AE473B">
      <w:pPr>
        <w:spacing w:beforeLines="10" w:before="31" w:afterLines="10" w:after="31" w:line="360" w:lineRule="exact"/>
      </w:pPr>
      <w:r w:rsidRPr="00A30A30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机器学习在有监督分类问题上的算法比较</w:t>
      </w:r>
    </w:p>
    <w:p w14:paraId="44E90C46" w14:textId="55E552C0" w:rsidR="008A27B0" w:rsidRPr="000F13A9" w:rsidRDefault="008A27B0" w:rsidP="000F13A9">
      <w:pPr>
        <w:spacing w:line="360" w:lineRule="exact"/>
        <w:rPr>
          <w:rFonts w:ascii="微软雅黑" w:eastAsia="微软雅黑" w:hAnsi="微软雅黑"/>
          <w:bCs/>
        </w:rPr>
      </w:pPr>
      <w:r>
        <w:tab/>
      </w:r>
      <w:r w:rsidRPr="000F13A9">
        <w:rPr>
          <w:rFonts w:ascii="微软雅黑" w:eastAsia="微软雅黑" w:hAnsi="微软雅黑" w:hint="eastAsia"/>
          <w:bCs/>
        </w:rPr>
        <w:t>该项目基于</w:t>
      </w:r>
      <w:proofErr w:type="spellStart"/>
      <w:r w:rsidRPr="000F13A9">
        <w:rPr>
          <w:rFonts w:ascii="微软雅黑" w:eastAsia="微软雅黑" w:hAnsi="微软雅黑" w:hint="eastAsia"/>
          <w:bCs/>
        </w:rPr>
        <w:t>sklearn</w:t>
      </w:r>
      <w:proofErr w:type="spellEnd"/>
      <w:r w:rsidRPr="000F13A9">
        <w:rPr>
          <w:rFonts w:ascii="微软雅黑" w:eastAsia="微软雅黑" w:hAnsi="微软雅黑" w:hint="eastAsia"/>
          <w:bCs/>
        </w:rPr>
        <w:t>，分别使用逻辑回归、K近邻、支持向量机、神经网络对国民幸福指数进行预测，比较其预测准确率。该分类问题属于比较经典的有监督学习，数据分为各项指标组成的X向量以及Y代表幸福指数（五个等级），首先进行数据预处理，然后分析选出主成分，组成X向量，最后将数据进行训练集和测试集的划分，使用不同的算法对分类数据进行预测，比较不同算法在该问题上的优劣。</w:t>
      </w:r>
    </w:p>
    <w:p w14:paraId="3B88C21B" w14:textId="41CF835D" w:rsidR="008A27B0" w:rsidRDefault="008A27B0" w:rsidP="000F13A9">
      <w:pPr>
        <w:spacing w:line="360" w:lineRule="exact"/>
        <w:rPr>
          <w:rFonts w:ascii="微软雅黑" w:eastAsia="微软雅黑" w:hAnsi="微软雅黑"/>
          <w:bCs/>
        </w:rPr>
      </w:pPr>
      <w:r w:rsidRPr="000F13A9">
        <w:rPr>
          <w:rFonts w:ascii="微软雅黑" w:eastAsia="微软雅黑" w:hAnsi="微软雅黑" w:hint="eastAsia"/>
          <w:bCs/>
        </w:rPr>
        <w:t>项目代码地址：</w:t>
      </w:r>
    </w:p>
    <w:p w14:paraId="366ED842" w14:textId="50EF6485" w:rsidR="000C4051" w:rsidRPr="00F76789" w:rsidRDefault="006B2732" w:rsidP="006B2732">
      <w:pPr>
        <w:spacing w:beforeLines="10" w:before="31" w:line="360" w:lineRule="exact"/>
        <w:rPr>
          <w:rFonts w:ascii="微软雅黑" w:eastAsia="微软雅黑" w:hAnsi="微软雅黑" w:hint="eastAsia"/>
          <w:bCs/>
        </w:rPr>
      </w:pPr>
      <w:r>
        <w:rPr>
          <w:rFonts w:ascii="Verdana" w:eastAsia="微软雅黑" w:hAnsi="Verdana" w:cs="Arial"/>
          <w:noProof/>
          <w:szCs w:val="21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57776AC8" wp14:editId="54C2A58D">
                <wp:simplePos x="0" y="0"/>
                <wp:positionH relativeFrom="page">
                  <wp:posOffset>635526</wp:posOffset>
                </wp:positionH>
                <wp:positionV relativeFrom="page">
                  <wp:posOffset>9003390</wp:posOffset>
                </wp:positionV>
                <wp:extent cx="920750" cy="337820"/>
                <wp:effectExtent l="0" t="0" r="12700" b="2413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750" cy="33782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 cap="flat" cmpd="sng">
                          <a:solidFill>
                            <a:srgbClr val="0066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3C210E0" w14:textId="479F714F" w:rsidR="000C4051" w:rsidRDefault="00F76789" w:rsidP="000C4051"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Verdana" w:eastAsia="微软雅黑" w:hAnsi="Verdana" w:hint="eastAsia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eastAsia="微软雅黑" w:hAnsi="Verdana"/>
                                <w:b/>
                                <w:color w:val="FFFFFF"/>
                                <w:sz w:val="28"/>
                                <w:szCs w:val="32"/>
                              </w:rPr>
                              <w:t>自我</w:t>
                            </w:r>
                            <w:r>
                              <w:rPr>
                                <w:rFonts w:ascii="Verdana" w:eastAsia="微软雅黑" w:hAnsi="Verdana" w:hint="eastAsia"/>
                                <w:b/>
                                <w:color w:val="FFFFFF"/>
                                <w:sz w:val="28"/>
                                <w:szCs w:val="32"/>
                              </w:rPr>
                              <w:t>评价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76AC8" id="_x0000_s1028" style="position:absolute;left:0;text-align:left;margin-left:50.05pt;margin-top:708.95pt;width:72.5pt;height:26.6pt;z-index:2516618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" fillcolor="#06c" strokecolor="#06c">
                <v:path arrowok="t"/>
                <v:textbox inset="0,0,0,0">
                  <w:txbxContent>
                    <w:p w14:paraId="03C210E0" w14:textId="479F714F" w:rsidR="000C4051" w:rsidRDefault="00F76789" w:rsidP="000C4051">
                      <w:pPr>
                        <w:snapToGrid w:val="0"/>
                        <w:spacing w:line="400" w:lineRule="exact"/>
                        <w:jc w:val="center"/>
                        <w:rPr>
                          <w:rFonts w:ascii="Verdana" w:eastAsia="微软雅黑" w:hAnsi="Verdana" w:hint="eastAsia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Verdana" w:eastAsia="微软雅黑" w:hAnsi="Verdana"/>
                          <w:b/>
                          <w:color w:val="FFFFFF"/>
                          <w:sz w:val="28"/>
                          <w:szCs w:val="32"/>
                        </w:rPr>
                        <w:t>自我</w:t>
                      </w:r>
                      <w:r>
                        <w:rPr>
                          <w:rFonts w:ascii="Verdana" w:eastAsia="微软雅黑" w:hAnsi="Verdana" w:hint="eastAsia"/>
                          <w:b/>
                          <w:color w:val="FFFFFF"/>
                          <w:sz w:val="28"/>
                          <w:szCs w:val="32"/>
                        </w:rPr>
                        <w:t>评价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1DBFBF0" w14:textId="222FF577" w:rsidR="000A385D" w:rsidRDefault="006B2732" w:rsidP="00FD11C9">
      <w:pPr>
        <w:pStyle w:val="ac"/>
        <w:snapToGrid w:val="0"/>
        <w:spacing w:line="360" w:lineRule="exact"/>
        <w:ind w:firstLineChars="0" w:firstLine="0"/>
        <w:jc w:val="left"/>
      </w:pPr>
      <w:r>
        <w:pict w14:anchorId="4E25FB8B">
          <v:rect id="_x0000_i1042" style="width:71.35pt;height:2pt;visibility:visible;mso-wrap-distance-left:0;mso-wrap-distance-right:0" o:hralign="right" o:hrstd="t" o:hrnoshade="t" o:hr="t" fillcolor="#06c" stroked="f"/>
        </w:pict>
      </w:r>
    </w:p>
    <w:p w14:paraId="1F6348DE" w14:textId="47F6479C" w:rsidR="00646111" w:rsidRPr="00EB0DBB" w:rsidRDefault="00646111" w:rsidP="00EB0DBB">
      <w:pPr>
        <w:spacing w:line="360" w:lineRule="exact"/>
        <w:ind w:firstLineChars="200" w:firstLine="420"/>
        <w:rPr>
          <w:rFonts w:ascii="微软雅黑" w:eastAsia="微软雅黑" w:hAnsi="微软雅黑" w:hint="eastAsia"/>
          <w:bCs/>
        </w:rPr>
      </w:pPr>
      <w:r w:rsidRPr="00EB0DBB">
        <w:rPr>
          <w:rFonts w:ascii="微软雅黑" w:eastAsia="微软雅黑" w:hAnsi="微软雅黑" w:hint="eastAsia"/>
          <w:bCs/>
        </w:rPr>
        <w:t>本人</w:t>
      </w:r>
      <w:r w:rsidR="0004092B" w:rsidRPr="00EB0DBB">
        <w:rPr>
          <w:rFonts w:ascii="微软雅黑" w:eastAsia="微软雅黑" w:hAnsi="微软雅黑" w:hint="eastAsia"/>
          <w:bCs/>
        </w:rPr>
        <w:t>具备扎实的应用统计学专业理论基础，</w:t>
      </w:r>
      <w:r w:rsidR="00636335" w:rsidRPr="00EB0DBB">
        <w:rPr>
          <w:rFonts w:ascii="微软雅黑" w:eastAsia="微软雅黑" w:hAnsi="微软雅黑" w:hint="eastAsia"/>
          <w:bCs/>
        </w:rPr>
        <w:t>具有较高的代码实践能力，</w:t>
      </w:r>
      <w:r w:rsidR="003E0917" w:rsidRPr="00EB0DBB">
        <w:rPr>
          <w:rFonts w:ascii="微软雅黑" w:eastAsia="微软雅黑" w:hAnsi="微软雅黑" w:hint="eastAsia"/>
          <w:bCs/>
        </w:rPr>
        <w:t>同时</w:t>
      </w:r>
      <w:r w:rsidR="00A70B2F" w:rsidRPr="00EB0DBB">
        <w:rPr>
          <w:rFonts w:ascii="微软雅黑" w:eastAsia="微软雅黑" w:hAnsi="微软雅黑" w:hint="eastAsia"/>
          <w:bCs/>
        </w:rPr>
        <w:t>拥有</w:t>
      </w:r>
      <w:r w:rsidR="003E0917" w:rsidRPr="00EB0DBB">
        <w:rPr>
          <w:rFonts w:ascii="微软雅黑" w:eastAsia="微软雅黑" w:hAnsi="微软雅黑" w:hint="eastAsia"/>
          <w:bCs/>
        </w:rPr>
        <w:t>较强的语言表达能力和团队协作能力</w:t>
      </w:r>
      <w:r w:rsidR="00F66DD1" w:rsidRPr="00EB0DBB">
        <w:rPr>
          <w:rFonts w:ascii="微软雅黑" w:eastAsia="微软雅黑" w:hAnsi="微软雅黑" w:hint="eastAsia"/>
          <w:bCs/>
        </w:rPr>
        <w:t>。</w:t>
      </w:r>
    </w:p>
    <w:sectPr w:rsidR="00646111" w:rsidRPr="00EB0DBB" w:rsidSect="00255EA9">
      <w:headerReference w:type="default" r:id="rId9"/>
      <w:pgSz w:w="11906" w:h="16838"/>
      <w:pgMar w:top="1134" w:right="992" w:bottom="992" w:left="992" w:header="159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6BED" w14:textId="77777777" w:rsidR="00EB13F7" w:rsidRDefault="00EB13F7">
      <w:r>
        <w:separator/>
      </w:r>
    </w:p>
  </w:endnote>
  <w:endnote w:type="continuationSeparator" w:id="0">
    <w:p w14:paraId="32F458AF" w14:textId="77777777" w:rsidR="00EB13F7" w:rsidRDefault="00EB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55984" w14:textId="77777777" w:rsidR="00EB13F7" w:rsidRDefault="00EB13F7">
      <w:r>
        <w:separator/>
      </w:r>
    </w:p>
  </w:footnote>
  <w:footnote w:type="continuationSeparator" w:id="0">
    <w:p w14:paraId="30D9FECC" w14:textId="77777777" w:rsidR="00EB13F7" w:rsidRDefault="00EB1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349CC" w14:textId="77777777" w:rsidR="002B0AFF" w:rsidRDefault="002B0AFF" w:rsidP="00655B8F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59.15pt;height:59.1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60F31A00"/>
    <w:multiLevelType w:val="hybridMultilevel"/>
    <w:tmpl w:val="6D04CC6A"/>
    <w:lvl w:ilvl="0" w:tplc="9E548DB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D0E4DB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97052B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1CA4CE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C4630F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9FA7CF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AA2004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F766FD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70419F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FF"/>
    <w:rsid w:val="000012C9"/>
    <w:rsid w:val="00032E36"/>
    <w:rsid w:val="0004092B"/>
    <w:rsid w:val="000A385D"/>
    <w:rsid w:val="000A777E"/>
    <w:rsid w:val="000B46B5"/>
    <w:rsid w:val="000C25FC"/>
    <w:rsid w:val="000C4051"/>
    <w:rsid w:val="000C4502"/>
    <w:rsid w:val="000E5C5C"/>
    <w:rsid w:val="000F13A9"/>
    <w:rsid w:val="00105517"/>
    <w:rsid w:val="00114BAB"/>
    <w:rsid w:val="00126863"/>
    <w:rsid w:val="00145A03"/>
    <w:rsid w:val="00163C5B"/>
    <w:rsid w:val="001B5774"/>
    <w:rsid w:val="001D0F41"/>
    <w:rsid w:val="001E44CE"/>
    <w:rsid w:val="00212302"/>
    <w:rsid w:val="002234F3"/>
    <w:rsid w:val="00237F9B"/>
    <w:rsid w:val="00246857"/>
    <w:rsid w:val="0025316E"/>
    <w:rsid w:val="00255EA9"/>
    <w:rsid w:val="0027525C"/>
    <w:rsid w:val="00291DB7"/>
    <w:rsid w:val="002B0AFF"/>
    <w:rsid w:val="002B24EF"/>
    <w:rsid w:val="002E6C4E"/>
    <w:rsid w:val="002F32BE"/>
    <w:rsid w:val="002F790A"/>
    <w:rsid w:val="00306F31"/>
    <w:rsid w:val="0032702A"/>
    <w:rsid w:val="003279A1"/>
    <w:rsid w:val="003524DB"/>
    <w:rsid w:val="00360C1E"/>
    <w:rsid w:val="00391C12"/>
    <w:rsid w:val="003A1160"/>
    <w:rsid w:val="003E0917"/>
    <w:rsid w:val="003E1EC4"/>
    <w:rsid w:val="00417394"/>
    <w:rsid w:val="0046311A"/>
    <w:rsid w:val="004947C3"/>
    <w:rsid w:val="004B4363"/>
    <w:rsid w:val="004C7C37"/>
    <w:rsid w:val="004E575E"/>
    <w:rsid w:val="00541128"/>
    <w:rsid w:val="00556E39"/>
    <w:rsid w:val="00557EE6"/>
    <w:rsid w:val="00560BB4"/>
    <w:rsid w:val="00587E2A"/>
    <w:rsid w:val="00594EF5"/>
    <w:rsid w:val="005A7EDE"/>
    <w:rsid w:val="005E0DA6"/>
    <w:rsid w:val="00612F4A"/>
    <w:rsid w:val="00636335"/>
    <w:rsid w:val="00636F67"/>
    <w:rsid w:val="00646111"/>
    <w:rsid w:val="00655B8F"/>
    <w:rsid w:val="00662688"/>
    <w:rsid w:val="00677F5F"/>
    <w:rsid w:val="006A6947"/>
    <w:rsid w:val="006B2732"/>
    <w:rsid w:val="006B3DB5"/>
    <w:rsid w:val="006C0664"/>
    <w:rsid w:val="006F6436"/>
    <w:rsid w:val="00700EB1"/>
    <w:rsid w:val="00721742"/>
    <w:rsid w:val="00794892"/>
    <w:rsid w:val="00795321"/>
    <w:rsid w:val="007A28E0"/>
    <w:rsid w:val="007C231B"/>
    <w:rsid w:val="007F2A60"/>
    <w:rsid w:val="0082364C"/>
    <w:rsid w:val="00824CF6"/>
    <w:rsid w:val="008274F9"/>
    <w:rsid w:val="008321A0"/>
    <w:rsid w:val="008452BF"/>
    <w:rsid w:val="008463E7"/>
    <w:rsid w:val="00863B77"/>
    <w:rsid w:val="00880184"/>
    <w:rsid w:val="008959B8"/>
    <w:rsid w:val="008A1378"/>
    <w:rsid w:val="008A1EC3"/>
    <w:rsid w:val="008A27B0"/>
    <w:rsid w:val="008D5EEC"/>
    <w:rsid w:val="008E41E1"/>
    <w:rsid w:val="008F59BD"/>
    <w:rsid w:val="00913439"/>
    <w:rsid w:val="009172F3"/>
    <w:rsid w:val="00925C5E"/>
    <w:rsid w:val="00960E6D"/>
    <w:rsid w:val="009A4B43"/>
    <w:rsid w:val="009C459C"/>
    <w:rsid w:val="009C475A"/>
    <w:rsid w:val="009E79FB"/>
    <w:rsid w:val="009F179E"/>
    <w:rsid w:val="00A148E7"/>
    <w:rsid w:val="00A30A30"/>
    <w:rsid w:val="00A4409D"/>
    <w:rsid w:val="00A44BD2"/>
    <w:rsid w:val="00A457D9"/>
    <w:rsid w:val="00A70B2F"/>
    <w:rsid w:val="00A737BF"/>
    <w:rsid w:val="00A739E8"/>
    <w:rsid w:val="00A802B7"/>
    <w:rsid w:val="00A9236F"/>
    <w:rsid w:val="00AA6A5A"/>
    <w:rsid w:val="00AD3209"/>
    <w:rsid w:val="00AE473B"/>
    <w:rsid w:val="00AF6F1F"/>
    <w:rsid w:val="00B02BCB"/>
    <w:rsid w:val="00B74B0E"/>
    <w:rsid w:val="00B85C2C"/>
    <w:rsid w:val="00B933C7"/>
    <w:rsid w:val="00BB1F3C"/>
    <w:rsid w:val="00BC6B3D"/>
    <w:rsid w:val="00BE1A6D"/>
    <w:rsid w:val="00BF4A76"/>
    <w:rsid w:val="00BF7393"/>
    <w:rsid w:val="00C00834"/>
    <w:rsid w:val="00C059D0"/>
    <w:rsid w:val="00C059E0"/>
    <w:rsid w:val="00C05C5A"/>
    <w:rsid w:val="00C0615B"/>
    <w:rsid w:val="00C21A12"/>
    <w:rsid w:val="00C371F7"/>
    <w:rsid w:val="00C52EDC"/>
    <w:rsid w:val="00C564C6"/>
    <w:rsid w:val="00C62877"/>
    <w:rsid w:val="00C76F22"/>
    <w:rsid w:val="00C8254B"/>
    <w:rsid w:val="00C9061D"/>
    <w:rsid w:val="00C914DD"/>
    <w:rsid w:val="00CA1E05"/>
    <w:rsid w:val="00CA208C"/>
    <w:rsid w:val="00CC3FE4"/>
    <w:rsid w:val="00CC621A"/>
    <w:rsid w:val="00CE664C"/>
    <w:rsid w:val="00CF758E"/>
    <w:rsid w:val="00D00152"/>
    <w:rsid w:val="00D14F40"/>
    <w:rsid w:val="00D21DAF"/>
    <w:rsid w:val="00D31A8A"/>
    <w:rsid w:val="00D32BF4"/>
    <w:rsid w:val="00D3319E"/>
    <w:rsid w:val="00D54BBE"/>
    <w:rsid w:val="00D6328F"/>
    <w:rsid w:val="00D745C0"/>
    <w:rsid w:val="00D85BFB"/>
    <w:rsid w:val="00D85F99"/>
    <w:rsid w:val="00D90812"/>
    <w:rsid w:val="00DA6444"/>
    <w:rsid w:val="00DD2C5A"/>
    <w:rsid w:val="00DE2D07"/>
    <w:rsid w:val="00DE5632"/>
    <w:rsid w:val="00DF442D"/>
    <w:rsid w:val="00E212D6"/>
    <w:rsid w:val="00E34DBE"/>
    <w:rsid w:val="00E561A0"/>
    <w:rsid w:val="00E56225"/>
    <w:rsid w:val="00EA5EEE"/>
    <w:rsid w:val="00EB0DBB"/>
    <w:rsid w:val="00EB13F7"/>
    <w:rsid w:val="00ED53B8"/>
    <w:rsid w:val="00F01C59"/>
    <w:rsid w:val="00F5159A"/>
    <w:rsid w:val="00F66DD1"/>
    <w:rsid w:val="00F67E47"/>
    <w:rsid w:val="00F76789"/>
    <w:rsid w:val="00F769AF"/>
    <w:rsid w:val="00FB094A"/>
    <w:rsid w:val="00FB5B8D"/>
    <w:rsid w:val="00FD11C9"/>
    <w:rsid w:val="00FE0EF7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9318B"/>
  <w15:docId w15:val="{95CC3664-75D1-4068-98B5-6EA3D13D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</w:style>
  <w:style w:type="character" w:styleId="aa">
    <w:name w:val="FollowedHyperlink"/>
    <w:rPr>
      <w:color w:val="800080"/>
      <w:u w:val="single"/>
    </w:rPr>
  </w:style>
  <w:style w:type="character" w:styleId="ab">
    <w:name w:val="Hyperlink"/>
    <w:rPr>
      <w:color w:val="0000FF"/>
      <w:u w:val="single"/>
    </w:rPr>
  </w:style>
  <w:style w:type="paragraph" w:customStyle="1" w:styleId="ac">
    <w:basedOn w:val="a"/>
    <w:pPr>
      <w:ind w:firstLineChars="200" w:firstLine="420"/>
    </w:pPr>
  </w:style>
  <w:style w:type="character" w:customStyle="1" w:styleId="a4">
    <w:name w:val="批注框文本 字符"/>
    <w:link w:val="a3"/>
    <w:rPr>
      <w:sz w:val="18"/>
      <w:szCs w:val="18"/>
    </w:rPr>
  </w:style>
  <w:style w:type="character" w:customStyle="1" w:styleId="a8">
    <w:name w:val="页眉 字符"/>
    <w:link w:val="a7"/>
    <w:rPr>
      <w:sz w:val="18"/>
      <w:szCs w:val="18"/>
    </w:rPr>
  </w:style>
  <w:style w:type="character" w:customStyle="1" w:styleId="a6">
    <w:name w:val="页脚 字符"/>
    <w:link w:val="a5"/>
    <w:rPr>
      <w:sz w:val="18"/>
      <w:szCs w:val="18"/>
    </w:rPr>
  </w:style>
  <w:style w:type="paragraph" w:styleId="ad">
    <w:name w:val="List Paragraph"/>
    <w:basedOn w:val="a"/>
    <w:uiPriority w:val="34"/>
    <w:qFormat/>
    <w:rsid w:val="007217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\Desktop\&#31934;&#32654;&#31616;&#21382;&#27169;&#26495;\4fc34bf2d07e2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4fc34bf2d07e2.wpt</Template>
  <TotalTime>3674</TotalTime>
  <Pages>1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QQ2250753766</dc:subject>
  <dc:creator>Allen</dc:creator>
  <cp:lastModifiedBy>晓艳</cp:lastModifiedBy>
  <cp:revision>13</cp:revision>
  <dcterms:created xsi:type="dcterms:W3CDTF">2022-02-16T07:32:00Z</dcterms:created>
  <dcterms:modified xsi:type="dcterms:W3CDTF">2022-02-20T16:57:00Z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